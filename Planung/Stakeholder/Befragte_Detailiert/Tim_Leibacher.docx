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6" w:rsidRDefault="00D91291" w:rsidP="00D91291">
      <w:pPr>
        <w:pStyle w:val="Titel"/>
      </w:pPr>
      <w:r>
        <w:t>Stakeholder-Befragung/Projekt Lernkartei</w:t>
      </w:r>
    </w:p>
    <w:p w:rsidR="00D91291" w:rsidRDefault="00D91291" w:rsidP="00D91291">
      <w:pPr>
        <w:rPr>
          <w:sz w:val="24"/>
          <w:szCs w:val="24"/>
        </w:rPr>
      </w:pPr>
    </w:p>
    <w:p w:rsidR="00D91291" w:rsidRDefault="00D91291" w:rsidP="00D91291">
      <w:pPr>
        <w:rPr>
          <w:sz w:val="24"/>
          <w:szCs w:val="24"/>
        </w:rPr>
      </w:pPr>
      <w:r>
        <w:rPr>
          <w:sz w:val="24"/>
          <w:szCs w:val="24"/>
        </w:rPr>
        <w:t>Wir – Die Lernenden aus dem Basislehrjahr – möchten gerne unser erstes Programmierprojekt umsetzen. Dazu haben wir uns überlegt, was es dazu braucht ein gutes Produkt herzustellen. Darum bitten wir Sie diesen Fragebogen auszufüllen. Es würde uns sehr weiterhelfen und freuen.</w:t>
      </w:r>
    </w:p>
    <w:p w:rsidR="000567CB" w:rsidRDefault="00615760" w:rsidP="007D6C4C">
      <w:pPr>
        <w:pStyle w:val="Listenabsatz"/>
        <w:numPr>
          <w:ilvl w:val="0"/>
          <w:numId w:val="1"/>
        </w:numPr>
        <w:rPr>
          <w:sz w:val="24"/>
          <w:szCs w:val="24"/>
        </w:rPr>
      </w:pPr>
      <w:r>
        <w:rPr>
          <w:sz w:val="24"/>
          <w:szCs w:val="24"/>
        </w:rPr>
        <w:t>Lernkartei? Was ist das für Sie?</w:t>
      </w:r>
      <w:r w:rsidR="007D6C4C">
        <w:rPr>
          <w:sz w:val="24"/>
          <w:szCs w:val="24"/>
        </w:rPr>
        <w:t xml:space="preserve"> </w:t>
      </w:r>
    </w:p>
    <w:p w:rsidR="007D6C4C" w:rsidRDefault="00DE0D11" w:rsidP="00503461">
      <w:pPr>
        <w:ind w:left="360"/>
        <w:rPr>
          <w:sz w:val="24"/>
          <w:szCs w:val="24"/>
        </w:rPr>
      </w:pPr>
      <w:r>
        <w:rPr>
          <w:sz w:val="24"/>
          <w:szCs w:val="24"/>
        </w:rPr>
        <w:t>Boxen hintereinander mit Karten mit Begriffen</w:t>
      </w:r>
    </w:p>
    <w:p w:rsidR="007D6C4C" w:rsidRPr="000567CB" w:rsidRDefault="007D6C4C" w:rsidP="000567CB">
      <w:pPr>
        <w:rPr>
          <w:sz w:val="24"/>
          <w:szCs w:val="24"/>
        </w:rPr>
      </w:pPr>
    </w:p>
    <w:p w:rsidR="007D6C4C" w:rsidRDefault="00615760" w:rsidP="007D6C4C">
      <w:pPr>
        <w:pStyle w:val="Listenabsatz"/>
        <w:numPr>
          <w:ilvl w:val="0"/>
          <w:numId w:val="1"/>
        </w:numPr>
        <w:rPr>
          <w:sz w:val="24"/>
          <w:szCs w:val="24"/>
        </w:rPr>
      </w:pPr>
      <w:r>
        <w:rPr>
          <w:sz w:val="24"/>
          <w:szCs w:val="24"/>
        </w:rPr>
        <w:t xml:space="preserve">Welche </w:t>
      </w:r>
      <w:r w:rsidR="000C641D">
        <w:rPr>
          <w:sz w:val="24"/>
          <w:szCs w:val="24"/>
        </w:rPr>
        <w:t xml:space="preserve">Aufgaben </w:t>
      </w:r>
      <w:r>
        <w:rPr>
          <w:sz w:val="24"/>
          <w:szCs w:val="24"/>
        </w:rPr>
        <w:t xml:space="preserve">hat </w:t>
      </w:r>
      <w:r w:rsidR="000C641D">
        <w:rPr>
          <w:sz w:val="24"/>
          <w:szCs w:val="24"/>
        </w:rPr>
        <w:t>die Lernkartei</w:t>
      </w:r>
      <w:r>
        <w:rPr>
          <w:sz w:val="24"/>
          <w:szCs w:val="24"/>
        </w:rPr>
        <w:t>?</w:t>
      </w:r>
    </w:p>
    <w:p w:rsidR="007D6C4C" w:rsidRPr="007D6C4C" w:rsidRDefault="00DE0D11" w:rsidP="00DE0D11">
      <w:pPr>
        <w:ind w:left="360"/>
        <w:rPr>
          <w:sz w:val="24"/>
          <w:szCs w:val="24"/>
        </w:rPr>
      </w:pPr>
      <w:r>
        <w:rPr>
          <w:sz w:val="24"/>
          <w:szCs w:val="24"/>
        </w:rPr>
        <w:t>Hilft beim lernen</w:t>
      </w:r>
    </w:p>
    <w:p w:rsidR="00BD486B" w:rsidRPr="007D6C4C" w:rsidRDefault="007D6C4C" w:rsidP="007D6C4C">
      <w:pPr>
        <w:rPr>
          <w:sz w:val="24"/>
          <w:szCs w:val="24"/>
        </w:rPr>
      </w:pPr>
      <w:r w:rsidRPr="007D6C4C">
        <w:rPr>
          <w:sz w:val="24"/>
          <w:szCs w:val="24"/>
        </w:rPr>
        <w:t xml:space="preserve"> </w:t>
      </w:r>
    </w:p>
    <w:p w:rsidR="007D6C4C" w:rsidRDefault="00615760" w:rsidP="007D6C4C">
      <w:pPr>
        <w:pStyle w:val="Listenabsatz"/>
        <w:numPr>
          <w:ilvl w:val="0"/>
          <w:numId w:val="1"/>
        </w:numPr>
        <w:rPr>
          <w:sz w:val="24"/>
          <w:szCs w:val="24"/>
        </w:rPr>
      </w:pPr>
      <w:r>
        <w:rPr>
          <w:sz w:val="24"/>
          <w:szCs w:val="24"/>
        </w:rPr>
        <w:t xml:space="preserve">Was sollte sie </w:t>
      </w:r>
      <w:r w:rsidR="00C84464">
        <w:rPr>
          <w:sz w:val="24"/>
          <w:szCs w:val="24"/>
        </w:rPr>
        <w:t xml:space="preserve">zusätzlich </w:t>
      </w:r>
      <w:r>
        <w:rPr>
          <w:sz w:val="24"/>
          <w:szCs w:val="24"/>
        </w:rPr>
        <w:t>aus Ihrer Sicht können?</w:t>
      </w:r>
    </w:p>
    <w:p w:rsidR="007D6C4C" w:rsidRDefault="00C14885" w:rsidP="00DE0D11">
      <w:pPr>
        <w:ind w:left="360"/>
        <w:rPr>
          <w:sz w:val="24"/>
          <w:szCs w:val="24"/>
        </w:rPr>
      </w:pPr>
      <w:r>
        <w:rPr>
          <w:sz w:val="24"/>
          <w:szCs w:val="24"/>
        </w:rPr>
        <w:t>Einen grossen Beende-Button</w:t>
      </w:r>
    </w:p>
    <w:p w:rsidR="00C14885" w:rsidRDefault="00C14885" w:rsidP="00DE0D11">
      <w:pPr>
        <w:ind w:left="360"/>
        <w:rPr>
          <w:sz w:val="24"/>
          <w:szCs w:val="24"/>
        </w:rPr>
      </w:pPr>
      <w:r>
        <w:rPr>
          <w:sz w:val="24"/>
          <w:szCs w:val="24"/>
        </w:rPr>
        <w:t>Vorlesefunktion</w:t>
      </w:r>
    </w:p>
    <w:p w:rsidR="007D6C4C" w:rsidRPr="007D6C4C" w:rsidRDefault="007D6C4C" w:rsidP="007D6C4C">
      <w:pPr>
        <w:rPr>
          <w:sz w:val="24"/>
          <w:szCs w:val="24"/>
        </w:rPr>
      </w:pPr>
    </w:p>
    <w:p w:rsidR="007D6C4C" w:rsidRDefault="00615760" w:rsidP="007D6C4C">
      <w:pPr>
        <w:pStyle w:val="Listenabsatz"/>
        <w:numPr>
          <w:ilvl w:val="0"/>
          <w:numId w:val="1"/>
        </w:numPr>
        <w:rPr>
          <w:sz w:val="24"/>
          <w:szCs w:val="24"/>
        </w:rPr>
      </w:pPr>
      <w:r>
        <w:rPr>
          <w:sz w:val="24"/>
          <w:szCs w:val="24"/>
        </w:rPr>
        <w:t>Wieso würden Sie diese einsetzen?</w:t>
      </w:r>
    </w:p>
    <w:p w:rsidR="007D6C4C" w:rsidRDefault="00C14885" w:rsidP="00C14885">
      <w:pPr>
        <w:ind w:left="360"/>
        <w:rPr>
          <w:sz w:val="24"/>
          <w:szCs w:val="24"/>
        </w:rPr>
      </w:pPr>
      <w:r>
        <w:rPr>
          <w:sz w:val="24"/>
          <w:szCs w:val="24"/>
        </w:rPr>
        <w:t>Sympathische Entwickler</w:t>
      </w:r>
    </w:p>
    <w:p w:rsidR="00C14885" w:rsidRPr="007D6C4C" w:rsidRDefault="00C14885" w:rsidP="00C14885">
      <w:pPr>
        <w:ind w:left="360"/>
        <w:rPr>
          <w:sz w:val="24"/>
          <w:szCs w:val="24"/>
        </w:rPr>
      </w:pPr>
      <w:r>
        <w:rPr>
          <w:sz w:val="24"/>
          <w:szCs w:val="24"/>
        </w:rPr>
        <w:t>Jederzeit erreichbar</w:t>
      </w:r>
    </w:p>
    <w:p w:rsidR="000567CB" w:rsidRPr="000567CB" w:rsidRDefault="000567CB" w:rsidP="000567CB">
      <w:pPr>
        <w:rPr>
          <w:sz w:val="24"/>
          <w:szCs w:val="24"/>
        </w:rPr>
      </w:pPr>
    </w:p>
    <w:p w:rsidR="00475406" w:rsidRDefault="00615760" w:rsidP="007D6C4C">
      <w:pPr>
        <w:pStyle w:val="Listenabsatz"/>
        <w:numPr>
          <w:ilvl w:val="0"/>
          <w:numId w:val="1"/>
        </w:numPr>
      </w:pPr>
      <w:r>
        <w:rPr>
          <w:sz w:val="24"/>
          <w:szCs w:val="24"/>
        </w:rPr>
        <w:t>Wann und wo möchten Sie diese einsetzen?</w:t>
      </w:r>
      <w:r w:rsidR="007D6C4C" w:rsidRPr="00D91291">
        <w:t xml:space="preserve"> </w:t>
      </w:r>
    </w:p>
    <w:p w:rsidR="00930AE2" w:rsidRDefault="00C14885" w:rsidP="00C14885">
      <w:pPr>
        <w:ind w:left="360"/>
      </w:pPr>
      <w:r>
        <w:t>Unterwegs, daheim</w:t>
      </w:r>
    </w:p>
    <w:p w:rsidR="00930AE2" w:rsidRDefault="00930AE2" w:rsidP="00930AE2"/>
    <w:p w:rsidR="00572956" w:rsidRDefault="00572956" w:rsidP="00572956">
      <w:pPr>
        <w:pStyle w:val="Listenabsatz"/>
        <w:numPr>
          <w:ilvl w:val="0"/>
          <w:numId w:val="1"/>
        </w:numPr>
        <w:rPr>
          <w:sz w:val="24"/>
          <w:szCs w:val="24"/>
        </w:rPr>
      </w:pPr>
      <w:r>
        <w:rPr>
          <w:sz w:val="24"/>
          <w:szCs w:val="24"/>
        </w:rPr>
        <w:t>Wie lernen Sie Sachen auswendig?</w:t>
      </w:r>
    </w:p>
    <w:p w:rsidR="00572956" w:rsidRDefault="00C14885" w:rsidP="00C14885">
      <w:pPr>
        <w:ind w:left="360"/>
        <w:rPr>
          <w:sz w:val="24"/>
          <w:szCs w:val="24"/>
        </w:rPr>
      </w:pPr>
      <w:r>
        <w:rPr>
          <w:sz w:val="24"/>
          <w:szCs w:val="24"/>
        </w:rPr>
        <w:t>Immer wiederholt durchlesen</w:t>
      </w:r>
    </w:p>
    <w:p w:rsidR="00572956" w:rsidRPr="00572956" w:rsidRDefault="00572956" w:rsidP="00572956">
      <w:pPr>
        <w:rPr>
          <w:sz w:val="24"/>
          <w:szCs w:val="24"/>
        </w:rPr>
      </w:pPr>
    </w:p>
    <w:p w:rsidR="00572956" w:rsidRPr="00572956" w:rsidRDefault="00572956" w:rsidP="00572956">
      <w:pPr>
        <w:pStyle w:val="Listenabsatz"/>
        <w:numPr>
          <w:ilvl w:val="0"/>
          <w:numId w:val="1"/>
        </w:numPr>
        <w:rPr>
          <w:sz w:val="24"/>
          <w:szCs w:val="24"/>
        </w:rPr>
      </w:pPr>
      <w:r>
        <w:rPr>
          <w:sz w:val="24"/>
          <w:szCs w:val="24"/>
        </w:rPr>
        <w:t>Würden Sie ein personalisiertes Profil begrüssen? Wenn ja, wie viele Daten wären Sie bereit preis zu geben?</w:t>
      </w:r>
    </w:p>
    <w:p w:rsidR="000C641D" w:rsidRDefault="00C14885" w:rsidP="00C14885">
      <w:pPr>
        <w:ind w:left="360"/>
      </w:pPr>
      <w:r>
        <w:t>Würde lieber keine Daten angeben</w:t>
      </w:r>
    </w:p>
    <w:p w:rsidR="000C641D" w:rsidRDefault="000C641D" w:rsidP="000C641D"/>
    <w:p w:rsidR="000C641D" w:rsidRPr="00C14885" w:rsidRDefault="000C641D" w:rsidP="000C641D">
      <w:pPr>
        <w:pStyle w:val="Listenabsatz"/>
        <w:numPr>
          <w:ilvl w:val="0"/>
          <w:numId w:val="1"/>
        </w:numPr>
        <w:rPr>
          <w:sz w:val="24"/>
          <w:szCs w:val="24"/>
        </w:rPr>
      </w:pPr>
      <w:r w:rsidRPr="000C641D">
        <w:rPr>
          <w:sz w:val="24"/>
          <w:szCs w:val="24"/>
        </w:rPr>
        <w:t>Bemerkungen</w:t>
      </w:r>
      <w:r w:rsidR="00C14885">
        <w:rPr>
          <w:sz w:val="24"/>
          <w:szCs w:val="24"/>
        </w:rPr>
        <w:t xml:space="preserve"> -&gt; Keine</w:t>
      </w:r>
      <w:bookmarkStart w:id="0" w:name="_GoBack"/>
      <w:bookmarkEnd w:id="0"/>
    </w:p>
    <w:sectPr w:rsidR="000C641D" w:rsidRPr="00C1488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B1E" w:rsidRDefault="00054B1E" w:rsidP="007C4F88">
      <w:pPr>
        <w:spacing w:after="0" w:line="240" w:lineRule="auto"/>
      </w:pPr>
      <w:r>
        <w:separator/>
      </w:r>
    </w:p>
  </w:endnote>
  <w:endnote w:type="continuationSeparator" w:id="0">
    <w:p w:rsidR="00054B1E" w:rsidRDefault="00054B1E" w:rsidP="007C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B1E" w:rsidRDefault="00054B1E" w:rsidP="007C4F88">
      <w:pPr>
        <w:spacing w:after="0" w:line="240" w:lineRule="auto"/>
      </w:pPr>
      <w:r>
        <w:separator/>
      </w:r>
    </w:p>
  </w:footnote>
  <w:footnote w:type="continuationSeparator" w:id="0">
    <w:p w:rsidR="00054B1E" w:rsidRDefault="00054B1E" w:rsidP="007C4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0F" w:rsidRDefault="00503461" w:rsidP="005D620F">
    <w:pPr>
      <w:pStyle w:val="Kopfzeile"/>
    </w:pPr>
    <w:r>
      <w:t xml:space="preserve">Tim </w:t>
    </w:r>
    <w:proofErr w:type="spellStart"/>
    <w:r>
      <w:t>Leibacher</w:t>
    </w:r>
    <w:proofErr w:type="spellEnd"/>
    <w:r>
      <w:t xml:space="preserve"> / Entwickler</w:t>
    </w:r>
  </w:p>
  <w:p w:rsidR="005D620F" w:rsidRDefault="005D620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6099B"/>
    <w:multiLevelType w:val="hybridMultilevel"/>
    <w:tmpl w:val="CFBAC8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61"/>
    <w:rsid w:val="00051417"/>
    <w:rsid w:val="00054B1E"/>
    <w:rsid w:val="000567CB"/>
    <w:rsid w:val="000C641D"/>
    <w:rsid w:val="001704D3"/>
    <w:rsid w:val="00191E22"/>
    <w:rsid w:val="001E27E4"/>
    <w:rsid w:val="00244295"/>
    <w:rsid w:val="002D272F"/>
    <w:rsid w:val="00326EF6"/>
    <w:rsid w:val="003C7479"/>
    <w:rsid w:val="0043530A"/>
    <w:rsid w:val="00475406"/>
    <w:rsid w:val="004865C0"/>
    <w:rsid w:val="00503461"/>
    <w:rsid w:val="00572956"/>
    <w:rsid w:val="005D620F"/>
    <w:rsid w:val="00615760"/>
    <w:rsid w:val="006947CE"/>
    <w:rsid w:val="00740242"/>
    <w:rsid w:val="00741274"/>
    <w:rsid w:val="007C4F88"/>
    <w:rsid w:val="007D6C4C"/>
    <w:rsid w:val="00930AE2"/>
    <w:rsid w:val="00BD486B"/>
    <w:rsid w:val="00C14885"/>
    <w:rsid w:val="00C84464"/>
    <w:rsid w:val="00C87688"/>
    <w:rsid w:val="00D91291"/>
    <w:rsid w:val="00DE0D11"/>
    <w:rsid w:val="00E07557"/>
    <w:rsid w:val="00F71F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164FF-10EA-4E9D-9D14-769A013D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2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15760"/>
    <w:pPr>
      <w:ind w:left="720"/>
      <w:contextualSpacing/>
    </w:pPr>
  </w:style>
  <w:style w:type="paragraph" w:styleId="Kopfzeile">
    <w:name w:val="header"/>
    <w:basedOn w:val="Standard"/>
    <w:link w:val="KopfzeileZchn"/>
    <w:uiPriority w:val="99"/>
    <w:unhideWhenUsed/>
    <w:rsid w:val="007C4F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F88"/>
  </w:style>
  <w:style w:type="paragraph" w:styleId="Fuzeile">
    <w:name w:val="footer"/>
    <w:basedOn w:val="Standard"/>
    <w:link w:val="FuzeileZchn"/>
    <w:uiPriority w:val="99"/>
    <w:unhideWhenUsed/>
    <w:rsid w:val="007C4F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ava\Projekt_Lernkartei\stakeholder_befrag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stakeholder_befragung.dotx</Template>
  <TotalTime>0</TotalTime>
  <Pages>1</Pages>
  <Words>125</Words>
  <Characters>791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Häberli Joel Roman</cp:lastModifiedBy>
  <cp:revision>3</cp:revision>
  <dcterms:created xsi:type="dcterms:W3CDTF">2016-03-31T05:56:00Z</dcterms:created>
  <dcterms:modified xsi:type="dcterms:W3CDTF">2016-03-31T06:11:00Z</dcterms:modified>
</cp:coreProperties>
</file>