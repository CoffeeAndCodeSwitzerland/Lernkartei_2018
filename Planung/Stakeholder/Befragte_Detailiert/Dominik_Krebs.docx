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EF6" w:rsidRDefault="00D91291" w:rsidP="00D91291">
      <w:pPr>
        <w:pStyle w:val="Titel"/>
      </w:pPr>
      <w:r>
        <w:t>Stakeholder-Befragung/Projekt Lernkartei</w:t>
      </w:r>
    </w:p>
    <w:p w:rsidR="00D91291" w:rsidRDefault="00D91291" w:rsidP="00D91291">
      <w:pPr>
        <w:rPr>
          <w:sz w:val="24"/>
          <w:szCs w:val="24"/>
        </w:rPr>
      </w:pPr>
    </w:p>
    <w:p w:rsidR="00D91291" w:rsidRDefault="00D91291" w:rsidP="00D91291">
      <w:pPr>
        <w:rPr>
          <w:sz w:val="24"/>
          <w:szCs w:val="24"/>
        </w:rPr>
      </w:pPr>
      <w:r>
        <w:rPr>
          <w:sz w:val="24"/>
          <w:szCs w:val="24"/>
        </w:rPr>
        <w:t>Wir – Die Lernenden aus dem Basislehrjahr – möchten gerne unser erstes Programmierprojekt umsetzen. Dazu haben wir uns überlegt, was es dazu braucht ein gutes Produkt herzustellen. Darum bitten wir Sie diesen Fragebogen auszufüllen. Es würde uns sehr weiterhelfen und freuen.</w:t>
      </w:r>
    </w:p>
    <w:p w:rsidR="000567CB" w:rsidRDefault="00615760" w:rsidP="007D6C4C">
      <w:pPr>
        <w:pStyle w:val="Listenabsatz"/>
        <w:numPr>
          <w:ilvl w:val="0"/>
          <w:numId w:val="1"/>
        </w:numPr>
        <w:rPr>
          <w:sz w:val="24"/>
          <w:szCs w:val="24"/>
        </w:rPr>
      </w:pPr>
      <w:r>
        <w:rPr>
          <w:sz w:val="24"/>
          <w:szCs w:val="24"/>
        </w:rPr>
        <w:t>Lernkartei? Was ist das für Sie?</w:t>
      </w:r>
      <w:r w:rsidR="007D6C4C">
        <w:rPr>
          <w:sz w:val="24"/>
          <w:szCs w:val="24"/>
        </w:rPr>
        <w:t xml:space="preserve"> </w:t>
      </w:r>
    </w:p>
    <w:p w:rsidR="007D6C4C" w:rsidRDefault="0041004D" w:rsidP="0041004D">
      <w:pPr>
        <w:ind w:left="360"/>
        <w:rPr>
          <w:sz w:val="24"/>
          <w:szCs w:val="24"/>
        </w:rPr>
      </w:pPr>
      <w:r>
        <w:rPr>
          <w:sz w:val="24"/>
          <w:szCs w:val="24"/>
        </w:rPr>
        <w:t>Karteikarten mit Begriffen, die man lernen muss</w:t>
      </w:r>
    </w:p>
    <w:p w:rsidR="007D6C4C" w:rsidRPr="000567CB" w:rsidRDefault="007D6C4C" w:rsidP="000567CB">
      <w:pPr>
        <w:rPr>
          <w:sz w:val="24"/>
          <w:szCs w:val="24"/>
        </w:rPr>
      </w:pPr>
    </w:p>
    <w:p w:rsidR="007D6C4C" w:rsidRDefault="00615760" w:rsidP="007D6C4C">
      <w:pPr>
        <w:pStyle w:val="Listenabsatz"/>
        <w:numPr>
          <w:ilvl w:val="0"/>
          <w:numId w:val="1"/>
        </w:numPr>
        <w:rPr>
          <w:sz w:val="24"/>
          <w:szCs w:val="24"/>
        </w:rPr>
      </w:pPr>
      <w:r>
        <w:rPr>
          <w:sz w:val="24"/>
          <w:szCs w:val="24"/>
        </w:rPr>
        <w:t xml:space="preserve">Welche </w:t>
      </w:r>
      <w:r w:rsidR="000C641D">
        <w:rPr>
          <w:sz w:val="24"/>
          <w:szCs w:val="24"/>
        </w:rPr>
        <w:t xml:space="preserve">Aufgaben </w:t>
      </w:r>
      <w:r>
        <w:rPr>
          <w:sz w:val="24"/>
          <w:szCs w:val="24"/>
        </w:rPr>
        <w:t xml:space="preserve">hat </w:t>
      </w:r>
      <w:r w:rsidR="000C641D">
        <w:rPr>
          <w:sz w:val="24"/>
          <w:szCs w:val="24"/>
        </w:rPr>
        <w:t>die Lernkartei</w:t>
      </w:r>
      <w:r>
        <w:rPr>
          <w:sz w:val="24"/>
          <w:szCs w:val="24"/>
        </w:rPr>
        <w:t>?</w:t>
      </w:r>
    </w:p>
    <w:p w:rsidR="007D6C4C" w:rsidRPr="007D6C4C" w:rsidRDefault="0041004D" w:rsidP="0041004D">
      <w:pPr>
        <w:ind w:left="360"/>
        <w:rPr>
          <w:sz w:val="24"/>
          <w:szCs w:val="24"/>
        </w:rPr>
      </w:pPr>
      <w:r>
        <w:rPr>
          <w:sz w:val="24"/>
          <w:szCs w:val="24"/>
        </w:rPr>
        <w:t xml:space="preserve">Informationen enthalten und diese weitergeben </w:t>
      </w:r>
    </w:p>
    <w:p w:rsidR="00BD486B" w:rsidRPr="007D6C4C" w:rsidRDefault="007D6C4C" w:rsidP="007D6C4C">
      <w:pPr>
        <w:rPr>
          <w:sz w:val="24"/>
          <w:szCs w:val="24"/>
        </w:rPr>
      </w:pPr>
      <w:r w:rsidRPr="007D6C4C">
        <w:rPr>
          <w:sz w:val="24"/>
          <w:szCs w:val="24"/>
        </w:rPr>
        <w:t xml:space="preserve"> </w:t>
      </w:r>
    </w:p>
    <w:p w:rsidR="007D6C4C" w:rsidRDefault="00615760" w:rsidP="007D6C4C">
      <w:pPr>
        <w:pStyle w:val="Listenabsatz"/>
        <w:numPr>
          <w:ilvl w:val="0"/>
          <w:numId w:val="1"/>
        </w:numPr>
        <w:rPr>
          <w:sz w:val="24"/>
          <w:szCs w:val="24"/>
        </w:rPr>
      </w:pPr>
      <w:r>
        <w:rPr>
          <w:sz w:val="24"/>
          <w:szCs w:val="24"/>
        </w:rPr>
        <w:t xml:space="preserve">Was sollte sie </w:t>
      </w:r>
      <w:r w:rsidR="00C84464">
        <w:rPr>
          <w:sz w:val="24"/>
          <w:szCs w:val="24"/>
        </w:rPr>
        <w:t xml:space="preserve">zusätzlich </w:t>
      </w:r>
      <w:r>
        <w:rPr>
          <w:sz w:val="24"/>
          <w:szCs w:val="24"/>
        </w:rPr>
        <w:t>aus Ihrer Sicht können?</w:t>
      </w:r>
    </w:p>
    <w:p w:rsidR="007D6C4C" w:rsidRDefault="0041004D" w:rsidP="0041004D">
      <w:pPr>
        <w:ind w:left="360"/>
        <w:rPr>
          <w:sz w:val="24"/>
          <w:szCs w:val="24"/>
        </w:rPr>
      </w:pPr>
      <w:r>
        <w:rPr>
          <w:sz w:val="24"/>
          <w:szCs w:val="24"/>
        </w:rPr>
        <w:t>Wenn man darauf drückt dreht es die Karte um und man sieht die Lösung. Begründung warum falsch oder richtig</w:t>
      </w:r>
    </w:p>
    <w:p w:rsidR="007D6C4C" w:rsidRPr="007D6C4C" w:rsidRDefault="007D6C4C" w:rsidP="007D6C4C">
      <w:pPr>
        <w:rPr>
          <w:sz w:val="24"/>
          <w:szCs w:val="24"/>
        </w:rPr>
      </w:pPr>
    </w:p>
    <w:p w:rsidR="007D6C4C" w:rsidRDefault="00615760" w:rsidP="007D6C4C">
      <w:pPr>
        <w:pStyle w:val="Listenabsatz"/>
        <w:numPr>
          <w:ilvl w:val="0"/>
          <w:numId w:val="1"/>
        </w:numPr>
        <w:rPr>
          <w:sz w:val="24"/>
          <w:szCs w:val="24"/>
        </w:rPr>
      </w:pPr>
      <w:r>
        <w:rPr>
          <w:sz w:val="24"/>
          <w:szCs w:val="24"/>
        </w:rPr>
        <w:t>Wieso würden Sie diese einsetzen?</w:t>
      </w:r>
    </w:p>
    <w:p w:rsidR="007D6C4C" w:rsidRPr="007D6C4C" w:rsidRDefault="0041004D" w:rsidP="0041004D">
      <w:pPr>
        <w:ind w:left="360"/>
        <w:rPr>
          <w:sz w:val="24"/>
          <w:szCs w:val="24"/>
        </w:rPr>
      </w:pPr>
      <w:r>
        <w:rPr>
          <w:sz w:val="24"/>
          <w:szCs w:val="24"/>
        </w:rPr>
        <w:t>Wenn es eine App wäre. Begriffserfassung einfach</w:t>
      </w:r>
    </w:p>
    <w:p w:rsidR="000567CB" w:rsidRPr="000567CB" w:rsidRDefault="000567CB" w:rsidP="000567CB">
      <w:pPr>
        <w:rPr>
          <w:sz w:val="24"/>
          <w:szCs w:val="24"/>
        </w:rPr>
      </w:pPr>
    </w:p>
    <w:p w:rsidR="00475406" w:rsidRDefault="00615760" w:rsidP="007D6C4C">
      <w:pPr>
        <w:pStyle w:val="Listenabsatz"/>
        <w:numPr>
          <w:ilvl w:val="0"/>
          <w:numId w:val="1"/>
        </w:numPr>
      </w:pPr>
      <w:r>
        <w:rPr>
          <w:sz w:val="24"/>
          <w:szCs w:val="24"/>
        </w:rPr>
        <w:t>Wann und wo möchten Sie diese einsetzen?</w:t>
      </w:r>
      <w:r w:rsidR="007D6C4C" w:rsidRPr="00D91291">
        <w:t xml:space="preserve"> </w:t>
      </w:r>
    </w:p>
    <w:p w:rsidR="00930AE2" w:rsidRDefault="0041004D" w:rsidP="0041004D">
      <w:pPr>
        <w:ind w:left="360"/>
      </w:pPr>
      <w:r>
        <w:t>Wenn man unterwegs ist und offline verfügbar</w:t>
      </w:r>
    </w:p>
    <w:p w:rsidR="00930AE2" w:rsidRDefault="00930AE2" w:rsidP="00930AE2"/>
    <w:p w:rsidR="00930AE2" w:rsidRPr="004865C0" w:rsidRDefault="00930AE2" w:rsidP="007D6C4C">
      <w:pPr>
        <w:pStyle w:val="Listenabsatz"/>
        <w:numPr>
          <w:ilvl w:val="0"/>
          <w:numId w:val="1"/>
        </w:numPr>
        <w:rPr>
          <w:sz w:val="24"/>
          <w:szCs w:val="24"/>
        </w:rPr>
      </w:pPr>
      <w:r w:rsidRPr="004865C0">
        <w:rPr>
          <w:sz w:val="24"/>
          <w:szCs w:val="24"/>
        </w:rPr>
        <w:t>Wie lernen Sie Sachen auswendig?</w:t>
      </w:r>
    </w:p>
    <w:p w:rsidR="000C641D" w:rsidRDefault="0041004D" w:rsidP="0041004D">
      <w:pPr>
        <w:ind w:left="360"/>
      </w:pPr>
      <w:r>
        <w:t xml:space="preserve">Abdecken und lesen. Abschreiben und kontrollieren </w:t>
      </w:r>
    </w:p>
    <w:p w:rsidR="000C641D" w:rsidRDefault="000C641D" w:rsidP="000C641D"/>
    <w:p w:rsidR="000C641D" w:rsidRPr="000C641D" w:rsidRDefault="000C641D" w:rsidP="007D6C4C">
      <w:pPr>
        <w:pStyle w:val="Listenabsatz"/>
        <w:numPr>
          <w:ilvl w:val="0"/>
          <w:numId w:val="1"/>
        </w:numPr>
        <w:rPr>
          <w:sz w:val="24"/>
          <w:szCs w:val="24"/>
        </w:rPr>
      </w:pPr>
      <w:r w:rsidRPr="000C641D">
        <w:rPr>
          <w:sz w:val="24"/>
          <w:szCs w:val="24"/>
        </w:rPr>
        <w:t>Bemerkungen</w:t>
      </w:r>
    </w:p>
    <w:p w:rsidR="000C641D" w:rsidRPr="00D91291" w:rsidRDefault="0041004D" w:rsidP="0041004D">
      <w:pPr>
        <w:ind w:left="360"/>
      </w:pPr>
      <w:r>
        <w:t>keine</w:t>
      </w:r>
      <w:bookmarkStart w:id="0" w:name="_GoBack"/>
      <w:bookmarkEnd w:id="0"/>
    </w:p>
    <w:sectPr w:rsidR="000C641D" w:rsidRPr="00D91291">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607" w:rsidRDefault="00CB3607" w:rsidP="007C4F88">
      <w:pPr>
        <w:spacing w:after="0" w:line="240" w:lineRule="auto"/>
      </w:pPr>
      <w:r>
        <w:separator/>
      </w:r>
    </w:p>
  </w:endnote>
  <w:endnote w:type="continuationSeparator" w:id="0">
    <w:p w:rsidR="00CB3607" w:rsidRDefault="00CB3607" w:rsidP="007C4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607" w:rsidRDefault="00CB3607" w:rsidP="007C4F88">
      <w:pPr>
        <w:spacing w:after="0" w:line="240" w:lineRule="auto"/>
      </w:pPr>
      <w:r>
        <w:separator/>
      </w:r>
    </w:p>
  </w:footnote>
  <w:footnote w:type="continuationSeparator" w:id="0">
    <w:p w:rsidR="00CB3607" w:rsidRDefault="00CB3607" w:rsidP="007C4F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20F" w:rsidRDefault="0041004D" w:rsidP="005D620F">
    <w:pPr>
      <w:pStyle w:val="Kopfzeile"/>
    </w:pPr>
    <w:r>
      <w:t xml:space="preserve">Dominik Krebs / </w:t>
    </w:r>
    <w:proofErr w:type="spellStart"/>
    <w:r>
      <w:t>Ciscoprofi</w:t>
    </w:r>
    <w:proofErr w:type="spellEnd"/>
    <w:r>
      <w:t xml:space="preserve"> und Lernender</w:t>
    </w:r>
  </w:p>
  <w:p w:rsidR="005D620F" w:rsidRDefault="005D620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F6099B"/>
    <w:multiLevelType w:val="hybridMultilevel"/>
    <w:tmpl w:val="CFBAC82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04D"/>
    <w:rsid w:val="00051417"/>
    <w:rsid w:val="000567CB"/>
    <w:rsid w:val="000C641D"/>
    <w:rsid w:val="001704D3"/>
    <w:rsid w:val="00191E22"/>
    <w:rsid w:val="001E27E4"/>
    <w:rsid w:val="002D272F"/>
    <w:rsid w:val="00326EF6"/>
    <w:rsid w:val="003C7479"/>
    <w:rsid w:val="0041004D"/>
    <w:rsid w:val="0043530A"/>
    <w:rsid w:val="00475406"/>
    <w:rsid w:val="004865C0"/>
    <w:rsid w:val="005D620F"/>
    <w:rsid w:val="00615760"/>
    <w:rsid w:val="006947CE"/>
    <w:rsid w:val="00740242"/>
    <w:rsid w:val="007C4F88"/>
    <w:rsid w:val="007D6C4C"/>
    <w:rsid w:val="00930AE2"/>
    <w:rsid w:val="00BD486B"/>
    <w:rsid w:val="00C84464"/>
    <w:rsid w:val="00C87688"/>
    <w:rsid w:val="00CB3607"/>
    <w:rsid w:val="00D91291"/>
    <w:rsid w:val="00E07557"/>
    <w:rsid w:val="00F71F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B6C67-216E-4011-9E72-A4BC8416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912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9129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15760"/>
    <w:pPr>
      <w:ind w:left="720"/>
      <w:contextualSpacing/>
    </w:pPr>
  </w:style>
  <w:style w:type="paragraph" w:styleId="Kopfzeile">
    <w:name w:val="header"/>
    <w:basedOn w:val="Standard"/>
    <w:link w:val="KopfzeileZchn"/>
    <w:uiPriority w:val="99"/>
    <w:unhideWhenUsed/>
    <w:rsid w:val="007C4F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4F88"/>
  </w:style>
  <w:style w:type="paragraph" w:styleId="Fuzeile">
    <w:name w:val="footer"/>
    <w:basedOn w:val="Standard"/>
    <w:link w:val="FuzeileZchn"/>
    <w:uiPriority w:val="99"/>
    <w:unhideWhenUsed/>
    <w:rsid w:val="007C4F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4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77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Java\Projekt_Lernkartei\stakeholder_befrag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stakeholder_befragung.dotx</Template>
  <TotalTime>0</TotalTime>
  <Pages>1</Pages>
  <Words>126</Words>
  <Characters>794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Häberli Joel Roman</cp:lastModifiedBy>
  <cp:revision>1</cp:revision>
  <dcterms:created xsi:type="dcterms:W3CDTF">2016-03-30T08:54:00Z</dcterms:created>
  <dcterms:modified xsi:type="dcterms:W3CDTF">2016-03-30T09:01:00Z</dcterms:modified>
</cp:coreProperties>
</file>