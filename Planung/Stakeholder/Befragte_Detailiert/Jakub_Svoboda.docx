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w:t>
      </w:r>
      <w:bookmarkStart w:id="0" w:name="_GoBack"/>
      <w:bookmarkEnd w:id="0"/>
      <w:r>
        <w:t>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954B0B">
        <w:rPr>
          <w:sz w:val="24"/>
          <w:szCs w:val="24"/>
        </w:rPr>
        <w:t xml:space="preserve"> (Beschreiben Sie das Bild, welches Ihnen als erstes in den Sinn kommt</w:t>
      </w:r>
      <w:r w:rsidR="007D6C4C">
        <w:rPr>
          <w:sz w:val="24"/>
          <w:szCs w:val="24"/>
        </w:rPr>
        <w:t xml:space="preserve"> </w:t>
      </w:r>
    </w:p>
    <w:p w:rsidR="00005362" w:rsidRPr="00005362" w:rsidRDefault="00005362" w:rsidP="00005362">
      <w:pPr>
        <w:ind w:left="708"/>
        <w:rPr>
          <w:sz w:val="24"/>
          <w:szCs w:val="24"/>
        </w:rPr>
      </w:pPr>
      <w:r>
        <w:rPr>
          <w:sz w:val="24"/>
          <w:szCs w:val="24"/>
        </w:rPr>
        <w:t>Viel Aufwand. Lernkarten erstellen mit Fragen und Antworten</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005362" w:rsidP="00005362">
      <w:pPr>
        <w:ind w:left="360"/>
        <w:rPr>
          <w:sz w:val="24"/>
          <w:szCs w:val="24"/>
        </w:rPr>
      </w:pPr>
      <w:r>
        <w:rPr>
          <w:sz w:val="24"/>
          <w:szCs w:val="24"/>
        </w:rPr>
        <w:t>Ich setze keine Lernkarteien ein. Sinnvolles Konzept. Schon beim Erstellen lernt man viel</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w:t>
      </w:r>
      <w:r w:rsidR="00DE4B5C">
        <w:rPr>
          <w:sz w:val="24"/>
          <w:szCs w:val="24"/>
        </w:rPr>
        <w:t>die Lernkartei</w:t>
      </w:r>
      <w:r>
        <w:rPr>
          <w:sz w:val="24"/>
          <w:szCs w:val="24"/>
        </w:rPr>
        <w:t xml:space="preserve"> </w:t>
      </w:r>
      <w:r w:rsidR="00C84464">
        <w:rPr>
          <w:sz w:val="24"/>
          <w:szCs w:val="24"/>
        </w:rPr>
        <w:t xml:space="preserve">zusätzlich </w:t>
      </w:r>
      <w:r>
        <w:rPr>
          <w:sz w:val="24"/>
          <w:szCs w:val="24"/>
        </w:rPr>
        <w:t>aus Ihrer Sicht können</w:t>
      </w:r>
      <w:r w:rsidR="00495440">
        <w:rPr>
          <w:sz w:val="24"/>
          <w:szCs w:val="24"/>
        </w:rPr>
        <w:t xml:space="preserve"> (Funktionen, Bedienung, etc.)</w:t>
      </w:r>
      <w:r>
        <w:rPr>
          <w:sz w:val="24"/>
          <w:szCs w:val="24"/>
        </w:rPr>
        <w:t>?</w:t>
      </w:r>
      <w:r w:rsidR="00DE4B5C">
        <w:rPr>
          <w:sz w:val="24"/>
          <w:szCs w:val="24"/>
        </w:rPr>
        <w:t xml:space="preserve"> Warum möchten Sie diese Verbesserung?</w:t>
      </w:r>
    </w:p>
    <w:p w:rsidR="007D6C4C" w:rsidRDefault="00005362" w:rsidP="00005362">
      <w:pPr>
        <w:ind w:left="720"/>
        <w:rPr>
          <w:sz w:val="24"/>
          <w:szCs w:val="24"/>
        </w:rPr>
      </w:pPr>
      <w:r>
        <w:rPr>
          <w:sz w:val="24"/>
          <w:szCs w:val="24"/>
        </w:rPr>
        <w:t>Webbasierte Verwaltung. Editieren, Anlegen, Bewerten (War Kartei nützlich?)</w:t>
      </w:r>
    </w:p>
    <w:p w:rsidR="00005362" w:rsidRDefault="00005362" w:rsidP="00005362">
      <w:pPr>
        <w:ind w:left="720"/>
        <w:rPr>
          <w:sz w:val="24"/>
          <w:szCs w:val="24"/>
        </w:rPr>
      </w:pPr>
      <w:r>
        <w:rPr>
          <w:sz w:val="24"/>
          <w:szCs w:val="24"/>
        </w:rPr>
        <w:t>Welche Lernkarteien kann ich auf dem Mobilgerät mitnehmen</w:t>
      </w:r>
    </w:p>
    <w:p w:rsidR="00005362" w:rsidRDefault="00005362" w:rsidP="00005362">
      <w:pPr>
        <w:ind w:left="720"/>
        <w:rPr>
          <w:sz w:val="24"/>
          <w:szCs w:val="24"/>
        </w:rPr>
      </w:pPr>
      <w:r>
        <w:rPr>
          <w:sz w:val="24"/>
          <w:szCs w:val="24"/>
        </w:rPr>
        <w:t>Jeder Benutzer sollte Lernkarteien erstellen und freigeben/teilen könne (Um die Kartei zu verbessern und damit nicht jeder die Kartei selber machen muss).</w:t>
      </w:r>
    </w:p>
    <w:p w:rsidR="00005362" w:rsidRDefault="00005362" w:rsidP="00005362">
      <w:pPr>
        <w:ind w:left="720"/>
        <w:rPr>
          <w:sz w:val="24"/>
          <w:szCs w:val="24"/>
        </w:rPr>
      </w:pPr>
      <w:r>
        <w:rPr>
          <w:sz w:val="24"/>
          <w:szCs w:val="24"/>
        </w:rPr>
        <w:t>Druckfunktion (Damit auch ohne Gerät einsetzbar)</w:t>
      </w:r>
    </w:p>
    <w:p w:rsidR="00EC0A71" w:rsidRDefault="00EC0A71" w:rsidP="00005362">
      <w:pPr>
        <w:ind w:left="720"/>
        <w:rPr>
          <w:sz w:val="24"/>
          <w:szCs w:val="24"/>
        </w:rPr>
      </w:pPr>
      <w:r>
        <w:rPr>
          <w:sz w:val="24"/>
          <w:szCs w:val="24"/>
        </w:rPr>
        <w:t>Gemeinsam an derselben Kartei arbeiten</w:t>
      </w:r>
    </w:p>
    <w:p w:rsidR="007D6C4C" w:rsidRPr="007D6C4C" w:rsidRDefault="007D6C4C" w:rsidP="007D6C4C">
      <w:pPr>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r w:rsidR="00495440">
        <w:rPr>
          <w:sz w:val="24"/>
          <w:szCs w:val="24"/>
        </w:rPr>
        <w:t xml:space="preserve"> Was würde Sie überzeugen genau diese Lernkartei zu benutzen und keine andere? </w:t>
      </w:r>
    </w:p>
    <w:p w:rsidR="007D6C4C" w:rsidRDefault="00005362" w:rsidP="00005362">
      <w:pPr>
        <w:ind w:left="360"/>
        <w:rPr>
          <w:sz w:val="24"/>
          <w:szCs w:val="24"/>
        </w:rPr>
      </w:pPr>
      <w:proofErr w:type="spellStart"/>
      <w:r>
        <w:rPr>
          <w:sz w:val="24"/>
          <w:szCs w:val="24"/>
        </w:rPr>
        <w:t>Tip</w:t>
      </w:r>
      <w:proofErr w:type="spellEnd"/>
      <w:r>
        <w:rPr>
          <w:sz w:val="24"/>
          <w:szCs w:val="24"/>
        </w:rPr>
        <w:t xml:space="preserve"> top funktionsfähig, Portabel, ohne Gerät (ausdrucken)</w:t>
      </w:r>
    </w:p>
    <w:p w:rsidR="00EC0A71" w:rsidRPr="007D6C4C" w:rsidRDefault="00EC0A71" w:rsidP="00005362">
      <w:pPr>
        <w:ind w:left="360"/>
        <w:rPr>
          <w:sz w:val="24"/>
          <w:szCs w:val="24"/>
        </w:rPr>
      </w:pPr>
      <w:r>
        <w:rPr>
          <w:sz w:val="24"/>
          <w:szCs w:val="24"/>
        </w:rPr>
        <w:t>Wenn besser als Card2Brain -&gt; FÄN</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w:t>
      </w:r>
      <w:r w:rsidR="001F0CD2">
        <w:rPr>
          <w:sz w:val="24"/>
          <w:szCs w:val="24"/>
        </w:rPr>
        <w:t xml:space="preserve">ie Lernkartei </w:t>
      </w:r>
      <w:r>
        <w:rPr>
          <w:sz w:val="24"/>
          <w:szCs w:val="24"/>
        </w:rPr>
        <w:t>einsetzen?</w:t>
      </w:r>
      <w:r w:rsidR="007D6C4C" w:rsidRPr="00D91291">
        <w:t xml:space="preserve"> </w:t>
      </w:r>
    </w:p>
    <w:p w:rsidR="00930AE2" w:rsidRDefault="00EC0A71" w:rsidP="00EC0A71">
      <w:pPr>
        <w:ind w:left="360"/>
      </w:pPr>
      <w:r>
        <w:t>Im Unterricht mit Schülern -&gt; Gemeinsam Karteien erstellen (</w:t>
      </w:r>
      <w:proofErr w:type="spellStart"/>
      <w:r>
        <w:t>Etherpad</w:t>
      </w:r>
      <w:proofErr w:type="spellEnd"/>
      <w:r>
        <w:t xml:space="preserve"> like)</w:t>
      </w:r>
    </w:p>
    <w:p w:rsidR="00930AE2" w:rsidRDefault="00930AE2" w:rsidP="00930AE2"/>
    <w:p w:rsidR="00572956" w:rsidRDefault="00572956" w:rsidP="00572956">
      <w:pPr>
        <w:pStyle w:val="Listenabsatz"/>
        <w:numPr>
          <w:ilvl w:val="0"/>
          <w:numId w:val="1"/>
        </w:numPr>
        <w:rPr>
          <w:sz w:val="24"/>
          <w:szCs w:val="24"/>
        </w:rPr>
      </w:pPr>
      <w:r>
        <w:rPr>
          <w:sz w:val="24"/>
          <w:szCs w:val="24"/>
        </w:rPr>
        <w:t xml:space="preserve">Wie lernen Sie </w:t>
      </w:r>
      <w:r w:rsidR="001F0CD2">
        <w:rPr>
          <w:sz w:val="24"/>
          <w:szCs w:val="24"/>
        </w:rPr>
        <w:t>momentan Inhalte</w:t>
      </w:r>
      <w:r>
        <w:rPr>
          <w:sz w:val="24"/>
          <w:szCs w:val="24"/>
        </w:rPr>
        <w:t xml:space="preserve"> auswendig?</w:t>
      </w:r>
    </w:p>
    <w:p w:rsidR="00572956" w:rsidRDefault="00EC0A71" w:rsidP="00EC0A71">
      <w:pPr>
        <w:ind w:left="360"/>
        <w:rPr>
          <w:sz w:val="24"/>
          <w:szCs w:val="24"/>
        </w:rPr>
      </w:pPr>
      <w:r>
        <w:rPr>
          <w:sz w:val="24"/>
          <w:szCs w:val="24"/>
        </w:rPr>
        <w:t>Repetition</w:t>
      </w:r>
    </w:p>
    <w:p w:rsidR="00572956" w:rsidRPr="00572956" w:rsidRDefault="00572956" w:rsidP="00572956">
      <w:pPr>
        <w:rPr>
          <w:sz w:val="24"/>
          <w:szCs w:val="24"/>
        </w:rPr>
      </w:pPr>
    </w:p>
    <w:p w:rsidR="00572956" w:rsidRPr="00572956" w:rsidRDefault="00572956" w:rsidP="00572956">
      <w:pPr>
        <w:pStyle w:val="Listenabsatz"/>
        <w:numPr>
          <w:ilvl w:val="0"/>
          <w:numId w:val="1"/>
        </w:numPr>
        <w:rPr>
          <w:sz w:val="24"/>
          <w:szCs w:val="24"/>
        </w:rPr>
      </w:pPr>
      <w:r>
        <w:rPr>
          <w:sz w:val="24"/>
          <w:szCs w:val="24"/>
        </w:rPr>
        <w:t>Würden Sie ein personalisiertes Profil begrüssen? Wenn ja, wie viele Daten wären Sie bereit preis zu geben?</w:t>
      </w:r>
    </w:p>
    <w:p w:rsidR="000C641D" w:rsidRDefault="00EC0A71" w:rsidP="00EC0A71">
      <w:pPr>
        <w:ind w:left="360"/>
      </w:pPr>
      <w:r>
        <w:t>Soweit personalisieren damit ich persönlichen Lernerfolg veranschaulichen</w:t>
      </w:r>
    </w:p>
    <w:p w:rsidR="00EC0A71" w:rsidRDefault="00EC0A71" w:rsidP="00EC0A71">
      <w:pPr>
        <w:ind w:left="360"/>
      </w:pPr>
      <w:proofErr w:type="spellStart"/>
      <w:r>
        <w:t>Historygrafik</w:t>
      </w:r>
      <w:proofErr w:type="spellEnd"/>
      <w:r>
        <w:t xml:space="preserve"> der Leistungsverbesserung</w:t>
      </w:r>
    </w:p>
    <w:p w:rsidR="009C4D32" w:rsidRDefault="009C4D32" w:rsidP="00EC0A71">
      <w:pPr>
        <w:ind w:left="360"/>
      </w:pPr>
      <w:r>
        <w:t>Benutzername und Passwort.</w:t>
      </w:r>
      <w:r w:rsidR="00FD4599">
        <w:t xml:space="preserve"> (ev. E-Mail)</w:t>
      </w:r>
    </w:p>
    <w:p w:rsidR="000C641D" w:rsidRDefault="000C641D" w:rsidP="000C641D"/>
    <w:p w:rsidR="000416CC" w:rsidRDefault="000C641D" w:rsidP="000416CC">
      <w:pPr>
        <w:pStyle w:val="Listenabsatz"/>
        <w:numPr>
          <w:ilvl w:val="0"/>
          <w:numId w:val="1"/>
        </w:numPr>
        <w:rPr>
          <w:sz w:val="24"/>
          <w:szCs w:val="24"/>
        </w:rPr>
      </w:pPr>
      <w:r w:rsidRPr="000C641D">
        <w:rPr>
          <w:sz w:val="24"/>
          <w:szCs w:val="24"/>
        </w:rPr>
        <w:t>Bemerkungen</w:t>
      </w:r>
      <w:r w:rsidR="000416CC">
        <w:rPr>
          <w:sz w:val="24"/>
          <w:szCs w:val="24"/>
        </w:rPr>
        <w:t xml:space="preserve"> -&gt; Keine</w:t>
      </w:r>
    </w:p>
    <w:p w:rsidR="009853B3" w:rsidRPr="009853B3" w:rsidRDefault="009853B3" w:rsidP="0022719D">
      <w:pPr>
        <w:ind w:left="360"/>
        <w:rPr>
          <w:sz w:val="24"/>
          <w:szCs w:val="24"/>
        </w:rPr>
      </w:pPr>
    </w:p>
    <w:p w:rsidR="000416CC" w:rsidRDefault="000416CC" w:rsidP="000416CC">
      <w:pPr>
        <w:pStyle w:val="Listenabsatz"/>
        <w:numPr>
          <w:ilvl w:val="0"/>
          <w:numId w:val="1"/>
        </w:numPr>
        <w:rPr>
          <w:sz w:val="24"/>
          <w:szCs w:val="24"/>
        </w:rPr>
      </w:pPr>
      <w:r>
        <w:rPr>
          <w:sz w:val="24"/>
          <w:szCs w:val="24"/>
        </w:rPr>
        <w:t xml:space="preserve">Vorteile </w:t>
      </w:r>
      <w:proofErr w:type="spellStart"/>
      <w:r>
        <w:rPr>
          <w:sz w:val="24"/>
          <w:szCs w:val="24"/>
        </w:rPr>
        <w:t>OpenSource</w:t>
      </w:r>
      <w:proofErr w:type="spellEnd"/>
      <w:r>
        <w:rPr>
          <w:sz w:val="24"/>
          <w:szCs w:val="24"/>
        </w:rPr>
        <w:t>:</w:t>
      </w:r>
    </w:p>
    <w:p w:rsidR="000416CC" w:rsidRDefault="000416CC" w:rsidP="000416CC">
      <w:pPr>
        <w:pStyle w:val="Listenabsatz"/>
        <w:numPr>
          <w:ilvl w:val="1"/>
          <w:numId w:val="1"/>
        </w:numPr>
        <w:rPr>
          <w:sz w:val="24"/>
          <w:szCs w:val="24"/>
        </w:rPr>
      </w:pPr>
      <w:r>
        <w:rPr>
          <w:sz w:val="24"/>
          <w:szCs w:val="24"/>
        </w:rPr>
        <w:t>Ganze Lernkartei von Folgeklassen verbessert</w:t>
      </w:r>
    </w:p>
    <w:p w:rsidR="000416CC" w:rsidRDefault="000416CC" w:rsidP="000416CC">
      <w:pPr>
        <w:pStyle w:val="Listenabsatz"/>
        <w:numPr>
          <w:ilvl w:val="1"/>
          <w:numId w:val="1"/>
        </w:numPr>
        <w:rPr>
          <w:sz w:val="24"/>
          <w:szCs w:val="24"/>
        </w:rPr>
      </w:pPr>
      <w:r>
        <w:rPr>
          <w:sz w:val="24"/>
          <w:szCs w:val="24"/>
        </w:rPr>
        <w:t>Copyright liegt bei den Urentwicklern</w:t>
      </w:r>
    </w:p>
    <w:p w:rsidR="000416CC" w:rsidRDefault="00AB0F35" w:rsidP="000416CC">
      <w:pPr>
        <w:pStyle w:val="Listenabsatz"/>
        <w:numPr>
          <w:ilvl w:val="1"/>
          <w:numId w:val="1"/>
        </w:numPr>
        <w:rPr>
          <w:sz w:val="24"/>
          <w:szCs w:val="24"/>
        </w:rPr>
      </w:pPr>
      <w:r>
        <w:rPr>
          <w:sz w:val="24"/>
          <w:szCs w:val="24"/>
        </w:rPr>
        <w:t xml:space="preserve">Veröffentlichung auf </w:t>
      </w:r>
      <w:proofErr w:type="spellStart"/>
      <w:r>
        <w:rPr>
          <w:sz w:val="24"/>
          <w:szCs w:val="24"/>
        </w:rPr>
        <w:t>Gi</w:t>
      </w:r>
      <w:r w:rsidR="000416CC">
        <w:rPr>
          <w:sz w:val="24"/>
          <w:szCs w:val="24"/>
        </w:rPr>
        <w:t>tHub</w:t>
      </w:r>
      <w:proofErr w:type="spellEnd"/>
    </w:p>
    <w:p w:rsidR="000416CC" w:rsidRDefault="000416CC" w:rsidP="000416CC">
      <w:pPr>
        <w:pStyle w:val="Listenabsatz"/>
        <w:numPr>
          <w:ilvl w:val="1"/>
          <w:numId w:val="1"/>
        </w:numPr>
        <w:rPr>
          <w:sz w:val="24"/>
          <w:szCs w:val="24"/>
        </w:rPr>
      </w:pPr>
      <w:r>
        <w:rPr>
          <w:sz w:val="24"/>
          <w:szCs w:val="24"/>
        </w:rPr>
        <w:t>Andere Schulen könne es einsetzen</w:t>
      </w:r>
    </w:p>
    <w:p w:rsidR="000416CC" w:rsidRDefault="000416CC" w:rsidP="000416CC">
      <w:pPr>
        <w:pStyle w:val="Listenabsatz"/>
        <w:numPr>
          <w:ilvl w:val="0"/>
          <w:numId w:val="1"/>
        </w:numPr>
        <w:rPr>
          <w:sz w:val="24"/>
          <w:szCs w:val="24"/>
        </w:rPr>
      </w:pPr>
      <w:r>
        <w:rPr>
          <w:sz w:val="24"/>
          <w:szCs w:val="24"/>
        </w:rPr>
        <w:t xml:space="preserve">Nachteile </w:t>
      </w:r>
      <w:proofErr w:type="spellStart"/>
      <w:r>
        <w:rPr>
          <w:sz w:val="24"/>
          <w:szCs w:val="24"/>
        </w:rPr>
        <w:t>OpenSource</w:t>
      </w:r>
      <w:proofErr w:type="spellEnd"/>
    </w:p>
    <w:p w:rsidR="000416CC" w:rsidRDefault="000416CC" w:rsidP="000416CC">
      <w:pPr>
        <w:pStyle w:val="Listenabsatz"/>
        <w:numPr>
          <w:ilvl w:val="1"/>
          <w:numId w:val="1"/>
        </w:numPr>
        <w:rPr>
          <w:sz w:val="24"/>
          <w:szCs w:val="24"/>
        </w:rPr>
      </w:pPr>
      <w:r>
        <w:rPr>
          <w:sz w:val="24"/>
          <w:szCs w:val="24"/>
        </w:rPr>
        <w:t>Je nach Lizenz können andere Firmen die Software kommerziell vertreiben (BSD)</w:t>
      </w:r>
    </w:p>
    <w:p w:rsidR="003D10AC" w:rsidRPr="000416CC" w:rsidRDefault="003D10AC" w:rsidP="003D10AC">
      <w:pPr>
        <w:pStyle w:val="Listenabsatz"/>
        <w:numPr>
          <w:ilvl w:val="0"/>
          <w:numId w:val="1"/>
        </w:numPr>
        <w:rPr>
          <w:sz w:val="24"/>
          <w:szCs w:val="24"/>
        </w:rPr>
      </w:pPr>
      <w:r>
        <w:rPr>
          <w:sz w:val="24"/>
          <w:szCs w:val="24"/>
        </w:rPr>
        <w:t>Software unter GPL oder ähnlich veröffentlichen (osi.org)</w:t>
      </w:r>
    </w:p>
    <w:p w:rsidR="000C641D" w:rsidRPr="00D91291" w:rsidRDefault="000C641D" w:rsidP="000C641D"/>
    <w:sectPr w:rsidR="000C641D" w:rsidRPr="00D9129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EE9" w:rsidRDefault="00D10EE9" w:rsidP="007C4F88">
      <w:pPr>
        <w:spacing w:after="0" w:line="240" w:lineRule="auto"/>
      </w:pPr>
      <w:r>
        <w:separator/>
      </w:r>
    </w:p>
  </w:endnote>
  <w:endnote w:type="continuationSeparator" w:id="0">
    <w:p w:rsidR="00D10EE9" w:rsidRDefault="00D10EE9"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EE9" w:rsidRDefault="00D10EE9" w:rsidP="007C4F88">
      <w:pPr>
        <w:spacing w:after="0" w:line="240" w:lineRule="auto"/>
      </w:pPr>
      <w:r>
        <w:separator/>
      </w:r>
    </w:p>
  </w:footnote>
  <w:footnote w:type="continuationSeparator" w:id="0">
    <w:p w:rsidR="00D10EE9" w:rsidRDefault="00D10EE9"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2F45F0" w:rsidP="005D620F">
    <w:pPr>
      <w:pStyle w:val="Kopfzeile"/>
    </w:pPr>
    <w:r>
      <w:t xml:space="preserve">Jakub Svoboda / Coach und </w:t>
    </w:r>
    <w:proofErr w:type="spellStart"/>
    <w:r>
      <w:t>OpenSource</w:t>
    </w:r>
    <w:proofErr w:type="spellEnd"/>
    <w:r>
      <w:t>-Spezialist</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62"/>
    <w:rsid w:val="00005362"/>
    <w:rsid w:val="000416CC"/>
    <w:rsid w:val="00051417"/>
    <w:rsid w:val="000567CB"/>
    <w:rsid w:val="000C641D"/>
    <w:rsid w:val="001704D3"/>
    <w:rsid w:val="00191E22"/>
    <w:rsid w:val="001E27E4"/>
    <w:rsid w:val="001F0CD2"/>
    <w:rsid w:val="0022719D"/>
    <w:rsid w:val="00244295"/>
    <w:rsid w:val="002D272F"/>
    <w:rsid w:val="002F45F0"/>
    <w:rsid w:val="00326EF6"/>
    <w:rsid w:val="003C3721"/>
    <w:rsid w:val="003C7479"/>
    <w:rsid w:val="003D10AC"/>
    <w:rsid w:val="0043530A"/>
    <w:rsid w:val="00475406"/>
    <w:rsid w:val="004865C0"/>
    <w:rsid w:val="00495440"/>
    <w:rsid w:val="00572956"/>
    <w:rsid w:val="005D620F"/>
    <w:rsid w:val="00615760"/>
    <w:rsid w:val="006947CE"/>
    <w:rsid w:val="00740242"/>
    <w:rsid w:val="00741274"/>
    <w:rsid w:val="007C4F88"/>
    <w:rsid w:val="007D6C4C"/>
    <w:rsid w:val="00930AE2"/>
    <w:rsid w:val="00954B0B"/>
    <w:rsid w:val="009853B3"/>
    <w:rsid w:val="009A7B2B"/>
    <w:rsid w:val="009C4D32"/>
    <w:rsid w:val="00AB0F35"/>
    <w:rsid w:val="00BD486B"/>
    <w:rsid w:val="00C84464"/>
    <w:rsid w:val="00C87688"/>
    <w:rsid w:val="00D10EE9"/>
    <w:rsid w:val="00D91291"/>
    <w:rsid w:val="00DE4B5C"/>
    <w:rsid w:val="00E07557"/>
    <w:rsid w:val="00EC0A71"/>
    <w:rsid w:val="00F71FE1"/>
    <w:rsid w:val="00FD45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F3557-0C84-4357-8D61-686C5826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2</Pages>
  <Words>289</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14</cp:revision>
  <dcterms:created xsi:type="dcterms:W3CDTF">2016-03-31T06:56:00Z</dcterms:created>
  <dcterms:modified xsi:type="dcterms:W3CDTF">2016-03-31T07:17:00Z</dcterms:modified>
</cp:coreProperties>
</file>