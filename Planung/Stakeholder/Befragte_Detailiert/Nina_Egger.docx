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7D6C4C">
        <w:rPr>
          <w:sz w:val="24"/>
          <w:szCs w:val="24"/>
        </w:rPr>
        <w:t xml:space="preserve"> </w:t>
      </w:r>
    </w:p>
    <w:p w:rsidR="007D6C4C" w:rsidRDefault="009C0A0C" w:rsidP="009C0A0C">
      <w:pPr>
        <w:ind w:left="360"/>
        <w:rPr>
          <w:sz w:val="24"/>
          <w:szCs w:val="24"/>
        </w:rPr>
      </w:pPr>
      <w:r>
        <w:rPr>
          <w:sz w:val="24"/>
          <w:szCs w:val="24"/>
        </w:rPr>
        <w:t>Lernen für Geographie. Karten: Vorne Bild, hinten Name/Wort</w:t>
      </w:r>
    </w:p>
    <w:p w:rsidR="007D6C4C" w:rsidRPr="000567CB" w:rsidRDefault="007D6C4C" w:rsidP="000567CB">
      <w:pPr>
        <w:rPr>
          <w:sz w:val="24"/>
          <w:szCs w:val="24"/>
        </w:rPr>
      </w:pP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9C0A0C" w:rsidP="009C0A0C">
      <w:pPr>
        <w:ind w:left="360"/>
        <w:rPr>
          <w:sz w:val="24"/>
          <w:szCs w:val="24"/>
        </w:rPr>
      </w:pPr>
      <w:r>
        <w:rPr>
          <w:sz w:val="24"/>
          <w:szCs w:val="24"/>
        </w:rPr>
        <w:t>Sehr viele Inhalte auf einmal auswendig lernen</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9C0A0C" w:rsidRDefault="009C0A0C" w:rsidP="009C0A0C">
      <w:pPr>
        <w:ind w:left="360"/>
        <w:rPr>
          <w:sz w:val="24"/>
          <w:szCs w:val="24"/>
        </w:rPr>
      </w:pPr>
      <w:r>
        <w:rPr>
          <w:sz w:val="24"/>
          <w:szCs w:val="24"/>
        </w:rPr>
        <w:t>Mehrfachverwendung</w:t>
      </w:r>
    </w:p>
    <w:p w:rsidR="007D6C4C" w:rsidRDefault="009C0A0C" w:rsidP="009C0A0C">
      <w:pPr>
        <w:ind w:left="360"/>
        <w:rPr>
          <w:sz w:val="24"/>
          <w:szCs w:val="24"/>
        </w:rPr>
      </w:pPr>
      <w:r>
        <w:rPr>
          <w:sz w:val="24"/>
          <w:szCs w:val="24"/>
        </w:rPr>
        <w:t>Gestaltungsmöglichkeiten</w:t>
      </w:r>
      <w:r>
        <w:rPr>
          <w:sz w:val="24"/>
          <w:szCs w:val="24"/>
        </w:rPr>
        <w:tab/>
      </w:r>
    </w:p>
    <w:p w:rsidR="007D6C4C" w:rsidRPr="007D6C4C" w:rsidRDefault="007D6C4C" w:rsidP="007D6C4C">
      <w:pPr>
        <w:rPr>
          <w:sz w:val="24"/>
          <w:szCs w:val="24"/>
        </w:rPr>
      </w:pPr>
    </w:p>
    <w:p w:rsidR="007D6C4C" w:rsidRDefault="00615760" w:rsidP="007D6C4C">
      <w:pPr>
        <w:pStyle w:val="Listenabsatz"/>
        <w:numPr>
          <w:ilvl w:val="0"/>
          <w:numId w:val="1"/>
        </w:numPr>
        <w:rPr>
          <w:sz w:val="24"/>
          <w:szCs w:val="24"/>
        </w:rPr>
      </w:pPr>
      <w:r>
        <w:rPr>
          <w:sz w:val="24"/>
          <w:szCs w:val="24"/>
        </w:rPr>
        <w:t>Wieso würden Sie diese einsetzen?</w:t>
      </w:r>
    </w:p>
    <w:p w:rsidR="007D6C4C" w:rsidRPr="007D6C4C" w:rsidRDefault="009C0A0C" w:rsidP="009C0A0C">
      <w:pPr>
        <w:ind w:left="360"/>
        <w:rPr>
          <w:sz w:val="24"/>
          <w:szCs w:val="24"/>
        </w:rPr>
      </w:pPr>
      <w:r>
        <w:rPr>
          <w:sz w:val="24"/>
          <w:szCs w:val="24"/>
        </w:rPr>
        <w:t>Weil wir es selber gemacht haben. Wenn man Bilder einfügen kann. Gute Benutzerfreundlichkeit. Intuitive Bedienung</w:t>
      </w:r>
    </w:p>
    <w:p w:rsidR="000567CB" w:rsidRPr="000567CB" w:rsidRDefault="000567CB" w:rsidP="000567CB">
      <w:pPr>
        <w:rPr>
          <w:sz w:val="24"/>
          <w:szCs w:val="24"/>
        </w:rPr>
      </w:pPr>
    </w:p>
    <w:p w:rsidR="00475406" w:rsidRDefault="00615760" w:rsidP="007D6C4C">
      <w:pPr>
        <w:pStyle w:val="Listenabsatz"/>
        <w:numPr>
          <w:ilvl w:val="0"/>
          <w:numId w:val="1"/>
        </w:numPr>
      </w:pPr>
      <w:r>
        <w:rPr>
          <w:sz w:val="24"/>
          <w:szCs w:val="24"/>
        </w:rPr>
        <w:t>Wann und wo möchten Sie diese einsetzen?</w:t>
      </w:r>
      <w:r w:rsidR="007D6C4C" w:rsidRPr="00D91291">
        <w:t xml:space="preserve"> </w:t>
      </w:r>
    </w:p>
    <w:p w:rsidR="00930AE2" w:rsidRDefault="00813A39" w:rsidP="009C0A0C">
      <w:pPr>
        <w:ind w:left="360"/>
      </w:pPr>
      <w:r>
        <w:t>In der Pause und Zuhause</w:t>
      </w:r>
    </w:p>
    <w:p w:rsidR="00930AE2" w:rsidRDefault="00930AE2" w:rsidP="00930AE2"/>
    <w:p w:rsidR="00572956" w:rsidRDefault="00572956" w:rsidP="00572956">
      <w:pPr>
        <w:pStyle w:val="Listenabsatz"/>
        <w:numPr>
          <w:ilvl w:val="0"/>
          <w:numId w:val="1"/>
        </w:numPr>
        <w:rPr>
          <w:sz w:val="24"/>
          <w:szCs w:val="24"/>
        </w:rPr>
      </w:pPr>
      <w:r>
        <w:rPr>
          <w:sz w:val="24"/>
          <w:szCs w:val="24"/>
        </w:rPr>
        <w:t>Wie lernen Sie Sachen auswendig?</w:t>
      </w:r>
    </w:p>
    <w:p w:rsidR="00572956" w:rsidRDefault="0097593A" w:rsidP="0097593A">
      <w:pPr>
        <w:ind w:left="360"/>
        <w:rPr>
          <w:sz w:val="24"/>
          <w:szCs w:val="24"/>
        </w:rPr>
      </w:pPr>
      <w:proofErr w:type="spellStart"/>
      <w:r>
        <w:rPr>
          <w:sz w:val="24"/>
          <w:szCs w:val="24"/>
        </w:rPr>
        <w:t>Deups</w:t>
      </w:r>
      <w:proofErr w:type="spellEnd"/>
    </w:p>
    <w:p w:rsidR="00572956" w:rsidRPr="00572956" w:rsidRDefault="00572956" w:rsidP="00572956">
      <w:pPr>
        <w:rPr>
          <w:sz w:val="24"/>
          <w:szCs w:val="24"/>
        </w:rPr>
      </w:pPr>
    </w:p>
    <w:p w:rsidR="00572956" w:rsidRPr="00572956" w:rsidRDefault="00572956" w:rsidP="00572956">
      <w:pPr>
        <w:pStyle w:val="Listenabsatz"/>
        <w:numPr>
          <w:ilvl w:val="0"/>
          <w:numId w:val="1"/>
        </w:numPr>
        <w:rPr>
          <w:sz w:val="24"/>
          <w:szCs w:val="24"/>
        </w:rPr>
      </w:pPr>
      <w:r>
        <w:rPr>
          <w:sz w:val="24"/>
          <w:szCs w:val="24"/>
        </w:rPr>
        <w:t>Würden Sie ein personalisiertes Profil begrüssen? Wenn ja, wie viele Daten wären Sie bereit preis zu geben?</w:t>
      </w:r>
    </w:p>
    <w:p w:rsidR="000C641D" w:rsidRDefault="0097593A" w:rsidP="0097593A">
      <w:pPr>
        <w:ind w:left="360"/>
      </w:pPr>
      <w:proofErr w:type="spellStart"/>
      <w:r>
        <w:t>Nickname</w:t>
      </w:r>
      <w:proofErr w:type="spellEnd"/>
      <w:r>
        <w:t xml:space="preserve"> und ein Bild</w:t>
      </w:r>
    </w:p>
    <w:p w:rsidR="000C641D" w:rsidRDefault="000C641D" w:rsidP="000C641D"/>
    <w:p w:rsidR="000C641D" w:rsidRPr="000C641D" w:rsidRDefault="000C641D" w:rsidP="007D6C4C">
      <w:pPr>
        <w:pStyle w:val="Listenabsatz"/>
        <w:numPr>
          <w:ilvl w:val="0"/>
          <w:numId w:val="1"/>
        </w:numPr>
        <w:rPr>
          <w:sz w:val="24"/>
          <w:szCs w:val="24"/>
        </w:rPr>
      </w:pPr>
      <w:r w:rsidRPr="000C641D">
        <w:rPr>
          <w:sz w:val="24"/>
          <w:szCs w:val="24"/>
        </w:rPr>
        <w:t>Bemerkungen</w:t>
      </w:r>
      <w:r w:rsidR="0097593A">
        <w:rPr>
          <w:sz w:val="24"/>
          <w:szCs w:val="24"/>
        </w:rPr>
        <w:t xml:space="preserve"> -&gt; Keine</w:t>
      </w:r>
      <w:bookmarkStart w:id="0" w:name="_GoBack"/>
      <w:bookmarkEnd w:id="0"/>
    </w:p>
    <w:p w:rsidR="000C641D" w:rsidRPr="00D91291" w:rsidRDefault="000C641D" w:rsidP="000C641D"/>
    <w:sectPr w:rsidR="000C641D" w:rsidRPr="00D912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6F2" w:rsidRDefault="004F66F2" w:rsidP="007C4F88">
      <w:pPr>
        <w:spacing w:after="0" w:line="240" w:lineRule="auto"/>
      </w:pPr>
      <w:r>
        <w:separator/>
      </w:r>
    </w:p>
  </w:endnote>
  <w:endnote w:type="continuationSeparator" w:id="0">
    <w:p w:rsidR="004F66F2" w:rsidRDefault="004F66F2"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6F2" w:rsidRDefault="004F66F2" w:rsidP="007C4F88">
      <w:pPr>
        <w:spacing w:after="0" w:line="240" w:lineRule="auto"/>
      </w:pPr>
      <w:r>
        <w:separator/>
      </w:r>
    </w:p>
  </w:footnote>
  <w:footnote w:type="continuationSeparator" w:id="0">
    <w:p w:rsidR="004F66F2" w:rsidRDefault="004F66F2"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9C0A0C" w:rsidP="005D620F">
    <w:pPr>
      <w:pStyle w:val="Kopfzeile"/>
    </w:pPr>
    <w:r>
      <w:t>Nina Egger / Entwicklerin</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0C"/>
    <w:rsid w:val="00051417"/>
    <w:rsid w:val="000567CB"/>
    <w:rsid w:val="000C641D"/>
    <w:rsid w:val="001704D3"/>
    <w:rsid w:val="00191E22"/>
    <w:rsid w:val="001E27E4"/>
    <w:rsid w:val="00244295"/>
    <w:rsid w:val="002D272F"/>
    <w:rsid w:val="00326EF6"/>
    <w:rsid w:val="003C7479"/>
    <w:rsid w:val="0043530A"/>
    <w:rsid w:val="00475406"/>
    <w:rsid w:val="004865C0"/>
    <w:rsid w:val="00495440"/>
    <w:rsid w:val="004F66F2"/>
    <w:rsid w:val="00572956"/>
    <w:rsid w:val="005D620F"/>
    <w:rsid w:val="00615760"/>
    <w:rsid w:val="006947CE"/>
    <w:rsid w:val="00740242"/>
    <w:rsid w:val="00741274"/>
    <w:rsid w:val="007C4F88"/>
    <w:rsid w:val="007D6C4C"/>
    <w:rsid w:val="00813A39"/>
    <w:rsid w:val="00930AE2"/>
    <w:rsid w:val="0097593A"/>
    <w:rsid w:val="009C0A0C"/>
    <w:rsid w:val="00BD486B"/>
    <w:rsid w:val="00C84464"/>
    <w:rsid w:val="00C87688"/>
    <w:rsid w:val="00D91291"/>
    <w:rsid w:val="00E07557"/>
    <w:rsid w:val="00F71F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38375-1AB8-467D-ACF2-58C63B04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2</Pages>
  <Words>137</Words>
  <Characters>867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3</cp:revision>
  <dcterms:created xsi:type="dcterms:W3CDTF">2016-03-31T06:28:00Z</dcterms:created>
  <dcterms:modified xsi:type="dcterms:W3CDTF">2016-03-31T06:36:00Z</dcterms:modified>
</cp:coreProperties>
</file>