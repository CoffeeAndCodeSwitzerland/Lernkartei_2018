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4E2DDA" w:rsidP="004E2DDA">
      <w:pPr>
        <w:ind w:left="360"/>
        <w:rPr>
          <w:sz w:val="24"/>
          <w:szCs w:val="24"/>
        </w:rPr>
      </w:pPr>
      <w:r>
        <w:rPr>
          <w:sz w:val="24"/>
          <w:szCs w:val="24"/>
        </w:rPr>
        <w:t>Ein Teil von dem zu lernenden. Schrittweise lernen mit Karteikarten.</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4E2DDA" w:rsidP="004E2DDA">
      <w:pPr>
        <w:ind w:left="360"/>
        <w:rPr>
          <w:sz w:val="24"/>
          <w:szCs w:val="24"/>
        </w:rPr>
      </w:pPr>
      <w:r>
        <w:rPr>
          <w:sz w:val="24"/>
          <w:szCs w:val="24"/>
        </w:rPr>
        <w:t>Aus Fehlern lernen. Selbständiges verbessern und lernen.</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4E2DDA" w:rsidRDefault="004E2DDA" w:rsidP="004E2DDA">
      <w:pPr>
        <w:ind w:left="360"/>
        <w:rPr>
          <w:sz w:val="24"/>
          <w:szCs w:val="24"/>
        </w:rPr>
      </w:pPr>
      <w:r>
        <w:rPr>
          <w:sz w:val="24"/>
          <w:szCs w:val="24"/>
        </w:rPr>
        <w:t>Möglichst einfach und praktisch. Schnell und handlich verfügbar.</w:t>
      </w:r>
    </w:p>
    <w:p w:rsidR="007D6C4C" w:rsidRDefault="004E2DDA" w:rsidP="009C615F">
      <w:pPr>
        <w:tabs>
          <w:tab w:val="left" w:pos="4020"/>
        </w:tabs>
        <w:ind w:left="360"/>
        <w:rPr>
          <w:sz w:val="24"/>
          <w:szCs w:val="24"/>
        </w:rPr>
      </w:pPr>
      <w:r>
        <w:rPr>
          <w:sz w:val="24"/>
          <w:szCs w:val="24"/>
        </w:rPr>
        <w:t>Einfach schnell und übersichtlich</w:t>
      </w:r>
      <w:r w:rsidR="009C615F">
        <w:rPr>
          <w:sz w:val="24"/>
          <w:szCs w:val="24"/>
        </w:rPr>
        <w:tab/>
      </w:r>
    </w:p>
    <w:p w:rsidR="009C615F" w:rsidRPr="007D6C4C" w:rsidRDefault="009C615F" w:rsidP="009C615F">
      <w:pPr>
        <w:tabs>
          <w:tab w:val="left" w:pos="4020"/>
        </w:tabs>
        <w:ind w:left="360"/>
        <w:rPr>
          <w:sz w:val="24"/>
          <w:szCs w:val="24"/>
        </w:rPr>
      </w:pPr>
      <w:bookmarkStart w:id="0" w:name="_GoBack"/>
      <w:bookmarkEnd w:id="0"/>
    </w:p>
    <w:p w:rsidR="007D6C4C" w:rsidRDefault="00615760" w:rsidP="007D6C4C">
      <w:pPr>
        <w:pStyle w:val="Listenabsatz"/>
        <w:numPr>
          <w:ilvl w:val="0"/>
          <w:numId w:val="1"/>
        </w:numPr>
        <w:rPr>
          <w:sz w:val="24"/>
          <w:szCs w:val="24"/>
        </w:rPr>
      </w:pPr>
      <w:r>
        <w:rPr>
          <w:sz w:val="24"/>
          <w:szCs w:val="24"/>
        </w:rPr>
        <w:t>Wieso würden Sie diese einsetzen?</w:t>
      </w:r>
    </w:p>
    <w:p w:rsidR="007D6C4C" w:rsidRPr="007D6C4C" w:rsidRDefault="007E129F" w:rsidP="004E2DDA">
      <w:pPr>
        <w:ind w:left="360"/>
        <w:rPr>
          <w:sz w:val="24"/>
          <w:szCs w:val="24"/>
        </w:rPr>
      </w:pPr>
      <w:r>
        <w:rPr>
          <w:sz w:val="24"/>
          <w:szCs w:val="24"/>
        </w:rPr>
        <w:t>Um unterwegs etwas zu lernen. Sachen lernen, bei welchen man etwas lernen muss</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7E129F" w:rsidP="007E129F">
      <w:pPr>
        <w:ind w:left="360"/>
      </w:pPr>
      <w:r>
        <w:t>Wenn man Unterwegs ist und auf dem WC und überall wo man das Handy braucht um Zeit zu vertreiben.</w:t>
      </w:r>
    </w:p>
    <w:p w:rsidR="00930AE2" w:rsidRDefault="00930AE2" w:rsidP="00930AE2"/>
    <w:p w:rsidR="00930AE2" w:rsidRPr="004865C0" w:rsidRDefault="00930AE2" w:rsidP="007D6C4C">
      <w:pPr>
        <w:pStyle w:val="Listenabsatz"/>
        <w:numPr>
          <w:ilvl w:val="0"/>
          <w:numId w:val="1"/>
        </w:numPr>
        <w:rPr>
          <w:sz w:val="24"/>
          <w:szCs w:val="24"/>
        </w:rPr>
      </w:pPr>
      <w:r w:rsidRPr="004865C0">
        <w:rPr>
          <w:sz w:val="24"/>
          <w:szCs w:val="24"/>
        </w:rPr>
        <w:t>Wie lernen Sie Sachen auswendig?</w:t>
      </w:r>
    </w:p>
    <w:p w:rsidR="000C641D" w:rsidRDefault="007E129F" w:rsidP="007E129F">
      <w:pPr>
        <w:ind w:left="360"/>
      </w:pPr>
      <w:r>
        <w:t>Ich lerne Schnell auswendig durch Songtext und diesen singen</w:t>
      </w:r>
      <w:r w:rsidR="007B091D">
        <w:t xml:space="preserve"> (eigene Texte schreiben)</w:t>
      </w:r>
      <w:r>
        <w:t>. Zusammenhänge aus dem Alltag</w:t>
      </w:r>
      <w:r w:rsidR="007B091D">
        <w:t xml:space="preserve">. </w:t>
      </w:r>
    </w:p>
    <w:p w:rsidR="000C641D" w:rsidRDefault="000C641D" w:rsidP="000C641D"/>
    <w:p w:rsidR="000C641D" w:rsidRPr="000C641D" w:rsidRDefault="000C641D" w:rsidP="007D6C4C">
      <w:pPr>
        <w:pStyle w:val="Listenabsatz"/>
        <w:numPr>
          <w:ilvl w:val="0"/>
          <w:numId w:val="1"/>
        </w:numPr>
        <w:rPr>
          <w:sz w:val="24"/>
          <w:szCs w:val="24"/>
        </w:rPr>
      </w:pPr>
      <w:r w:rsidRPr="000C641D">
        <w:rPr>
          <w:sz w:val="24"/>
          <w:szCs w:val="24"/>
        </w:rPr>
        <w:t>Bemerkungen</w:t>
      </w:r>
    </w:p>
    <w:p w:rsidR="000C641D" w:rsidRPr="00D91291" w:rsidRDefault="00F233D9" w:rsidP="00F233D9">
      <w:pPr>
        <w:ind w:left="360"/>
      </w:pPr>
      <w:r>
        <w:t>Befrager ist ein sehr cooler Typ</w:t>
      </w:r>
    </w:p>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CB7" w:rsidRDefault="001C1CB7" w:rsidP="007C4F88">
      <w:pPr>
        <w:spacing w:after="0" w:line="240" w:lineRule="auto"/>
      </w:pPr>
      <w:r>
        <w:separator/>
      </w:r>
    </w:p>
  </w:endnote>
  <w:endnote w:type="continuationSeparator" w:id="0">
    <w:p w:rsidR="001C1CB7" w:rsidRDefault="001C1CB7"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CB7" w:rsidRDefault="001C1CB7" w:rsidP="007C4F88">
      <w:pPr>
        <w:spacing w:after="0" w:line="240" w:lineRule="auto"/>
      </w:pPr>
      <w:r>
        <w:separator/>
      </w:r>
    </w:p>
  </w:footnote>
  <w:footnote w:type="continuationSeparator" w:id="0">
    <w:p w:rsidR="001C1CB7" w:rsidRDefault="001C1CB7"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4E2DDA" w:rsidP="005D620F">
    <w:pPr>
      <w:pStyle w:val="Kopfzeile"/>
    </w:pPr>
    <w:proofErr w:type="spellStart"/>
    <w:r>
      <w:t>Vaithi</w:t>
    </w:r>
    <w:proofErr w:type="spellEnd"/>
    <w:r>
      <w:t xml:space="preserve"> / Lernender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DA"/>
    <w:rsid w:val="00051417"/>
    <w:rsid w:val="000567CB"/>
    <w:rsid w:val="000C641D"/>
    <w:rsid w:val="001704D3"/>
    <w:rsid w:val="00191E22"/>
    <w:rsid w:val="001C1CB7"/>
    <w:rsid w:val="001E27E4"/>
    <w:rsid w:val="002D272F"/>
    <w:rsid w:val="00326EF6"/>
    <w:rsid w:val="003C7479"/>
    <w:rsid w:val="0043530A"/>
    <w:rsid w:val="00475406"/>
    <w:rsid w:val="004865C0"/>
    <w:rsid w:val="004E2DDA"/>
    <w:rsid w:val="005D620F"/>
    <w:rsid w:val="00615760"/>
    <w:rsid w:val="006947CE"/>
    <w:rsid w:val="00740242"/>
    <w:rsid w:val="007B091D"/>
    <w:rsid w:val="007C4F88"/>
    <w:rsid w:val="007D6C4C"/>
    <w:rsid w:val="007E129F"/>
    <w:rsid w:val="00930AE2"/>
    <w:rsid w:val="009C615F"/>
    <w:rsid w:val="00BD486B"/>
    <w:rsid w:val="00C84464"/>
    <w:rsid w:val="00C87688"/>
    <w:rsid w:val="00D91291"/>
    <w:rsid w:val="00E07557"/>
    <w:rsid w:val="00F233D9"/>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7BD28-9D40-4090-A2D3-8076A6AC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1</Pages>
  <Words>153</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7</cp:revision>
  <dcterms:created xsi:type="dcterms:W3CDTF">2016-03-30T08:30:00Z</dcterms:created>
  <dcterms:modified xsi:type="dcterms:W3CDTF">2016-03-30T08:42:00Z</dcterms:modified>
</cp:coreProperties>
</file>